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6CB" w:rsidRPr="00F31EB5" w:rsidRDefault="000256CB" w:rsidP="000256CB">
      <w:pPr>
        <w:jc w:val="center"/>
        <w:rPr>
          <w:rFonts w:ascii="Lao UI" w:hAnsi="Lao UI" w:cs="Lao UI"/>
          <w:b/>
          <w:sz w:val="96"/>
        </w:rPr>
      </w:pPr>
    </w:p>
    <w:p w:rsidR="000256CB" w:rsidRPr="00F31EB5" w:rsidRDefault="000256CB" w:rsidP="000256CB">
      <w:pPr>
        <w:jc w:val="center"/>
        <w:rPr>
          <w:rFonts w:ascii="Lao UI" w:hAnsi="Lao UI" w:cs="Lao UI"/>
          <w:b/>
          <w:sz w:val="96"/>
        </w:rPr>
      </w:pPr>
    </w:p>
    <w:p w:rsidR="000256CB" w:rsidRPr="00F31EB5" w:rsidRDefault="000256CB" w:rsidP="000256CB">
      <w:pPr>
        <w:jc w:val="center"/>
        <w:rPr>
          <w:rFonts w:ascii="Lao UI" w:hAnsi="Lao UI" w:cs="Lao UI"/>
          <w:b/>
          <w:sz w:val="96"/>
        </w:rPr>
      </w:pPr>
      <w:r w:rsidRPr="00F31EB5">
        <w:rPr>
          <w:rFonts w:ascii="Lao UI" w:hAnsi="Lao UI" w:cs="Lao UI"/>
          <w:b/>
          <w:sz w:val="96"/>
        </w:rPr>
        <w:t>APPLICATION NOT'IT</w:t>
      </w:r>
    </w:p>
    <w:p w:rsidR="000256CB" w:rsidRPr="00F31EB5" w:rsidRDefault="000256CB" w:rsidP="000256CB">
      <w:pPr>
        <w:jc w:val="center"/>
        <w:rPr>
          <w:rFonts w:ascii="Lao UI" w:hAnsi="Lao UI" w:cs="Lao UI"/>
          <w:i/>
          <w:sz w:val="56"/>
        </w:rPr>
      </w:pPr>
      <w:r w:rsidRPr="00F31EB5">
        <w:rPr>
          <w:rFonts w:ascii="Lao UI" w:hAnsi="Lao UI" w:cs="Lao UI"/>
          <w:i/>
          <w:sz w:val="56"/>
        </w:rPr>
        <w:t>IUT de Valence</w:t>
      </w:r>
    </w:p>
    <w:p w:rsidR="000256CB" w:rsidRPr="00F31EB5" w:rsidRDefault="000256CB" w:rsidP="000256CB">
      <w:pPr>
        <w:jc w:val="center"/>
        <w:rPr>
          <w:rFonts w:ascii="Lao UI" w:hAnsi="Lao UI" w:cs="Lao UI"/>
          <w:sz w:val="56"/>
        </w:rPr>
      </w:pPr>
    </w:p>
    <w:p w:rsidR="000256CB" w:rsidRPr="00F31EB5" w:rsidRDefault="000256CB" w:rsidP="000256CB">
      <w:pPr>
        <w:jc w:val="center"/>
        <w:rPr>
          <w:rFonts w:ascii="Lao UI" w:hAnsi="Lao UI" w:cs="Lao UI"/>
          <w:sz w:val="56"/>
        </w:rPr>
      </w:pPr>
    </w:p>
    <w:p w:rsidR="000256CB" w:rsidRPr="00F31EB5" w:rsidRDefault="000256CB" w:rsidP="000256CB">
      <w:pPr>
        <w:jc w:val="center"/>
        <w:rPr>
          <w:rFonts w:ascii="Lao UI" w:hAnsi="Lao UI" w:cs="Lao UI"/>
          <w:sz w:val="56"/>
        </w:rPr>
      </w:pPr>
    </w:p>
    <w:p w:rsidR="000256CB" w:rsidRPr="00F31EB5" w:rsidRDefault="000256CB" w:rsidP="000256CB">
      <w:pPr>
        <w:jc w:val="center"/>
        <w:rPr>
          <w:rFonts w:ascii="Lao UI" w:hAnsi="Lao UI" w:cs="Lao UI"/>
          <w:sz w:val="56"/>
        </w:rPr>
      </w:pPr>
    </w:p>
    <w:p w:rsidR="000256CB" w:rsidRPr="00F31EB5" w:rsidRDefault="000256CB" w:rsidP="000256CB">
      <w:pPr>
        <w:jc w:val="center"/>
        <w:rPr>
          <w:rFonts w:ascii="Lao UI" w:hAnsi="Lao UI" w:cs="Lao UI"/>
          <w:sz w:val="56"/>
        </w:rPr>
      </w:pPr>
      <w:r w:rsidRPr="00F31EB5">
        <w:rPr>
          <w:rFonts w:ascii="Lao UI" w:hAnsi="Lao UI" w:cs="Lao UI"/>
          <w:sz w:val="56"/>
        </w:rPr>
        <w:t>JALON 0</w:t>
      </w:r>
    </w:p>
    <w:p w:rsidR="000256CB" w:rsidRPr="00F31EB5" w:rsidRDefault="000256CB">
      <w:pPr>
        <w:rPr>
          <w:rFonts w:ascii="Lao UI" w:hAnsi="Lao UI" w:cs="Lao UI"/>
          <w:sz w:val="96"/>
          <w:szCs w:val="96"/>
        </w:rPr>
      </w:pPr>
      <w:r w:rsidRPr="00F31EB5">
        <w:rPr>
          <w:rFonts w:ascii="Lao UI" w:hAnsi="Lao UI" w:cs="Lao UI"/>
          <w:sz w:val="96"/>
          <w:szCs w:val="96"/>
        </w:rPr>
        <w:br w:type="page"/>
      </w:r>
    </w:p>
    <w:sdt>
      <w:sdtPr>
        <w:rPr>
          <w:rFonts w:ascii="Lao UI" w:hAnsi="Lao UI" w:cs="Lao UI"/>
        </w:rPr>
        <w:id w:val="-371846658"/>
        <w:docPartObj>
          <w:docPartGallery w:val="Table of Contents"/>
          <w:docPartUnique/>
        </w:docPartObj>
      </w:sdtPr>
      <w:sdtEndPr>
        <w:rPr>
          <w:rFonts w:eastAsiaTheme="minorEastAsia"/>
          <w:caps w:val="0"/>
          <w:spacing w:val="0"/>
          <w:sz w:val="22"/>
          <w:szCs w:val="22"/>
        </w:rPr>
      </w:sdtEndPr>
      <w:sdtContent>
        <w:p w:rsidR="00F31EB5" w:rsidRPr="00F31EB5" w:rsidRDefault="00F31EB5">
          <w:pPr>
            <w:pStyle w:val="En-ttedetabledesmatires"/>
            <w:rPr>
              <w:rFonts w:ascii="Lao UI" w:hAnsi="Lao UI" w:cs="Lao UI"/>
            </w:rPr>
          </w:pPr>
          <w:r w:rsidRPr="00F31EB5">
            <w:rPr>
              <w:rFonts w:ascii="Lao UI" w:hAnsi="Lao UI" w:cs="Lao UI"/>
            </w:rPr>
            <w:t>SOMMAIRE</w:t>
          </w:r>
        </w:p>
        <w:p w:rsidR="00F31EB5" w:rsidRDefault="00F31EB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 w:rsidRPr="00F31EB5">
            <w:rPr>
              <w:rFonts w:ascii="Lao UI" w:hAnsi="Lao UI" w:cs="Lao UI"/>
            </w:rPr>
            <w:fldChar w:fldCharType="begin"/>
          </w:r>
          <w:r w:rsidRPr="00F31EB5">
            <w:rPr>
              <w:rFonts w:ascii="Lao UI" w:hAnsi="Lao UI" w:cs="Lao UI"/>
            </w:rPr>
            <w:instrText xml:space="preserve"> TOC \o "1-3" \h \z \u </w:instrText>
          </w:r>
          <w:r w:rsidRPr="00F31EB5">
            <w:rPr>
              <w:rFonts w:ascii="Lao UI" w:hAnsi="Lao UI" w:cs="Lao UI"/>
            </w:rPr>
            <w:fldChar w:fldCharType="separate"/>
          </w:r>
          <w:hyperlink w:anchor="_Toc421698932" w:history="1">
            <w:r w:rsidRPr="00302DA2">
              <w:rPr>
                <w:rStyle w:val="Lienhypertexte"/>
                <w:rFonts w:ascii="Lao UI" w:hAnsi="Lao UI" w:cs="Lao UI"/>
                <w:noProof/>
              </w:rPr>
              <w:t>INTRODUCTION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B5" w:rsidRDefault="00F31EB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8933" w:history="1">
            <w:r w:rsidRPr="00302DA2">
              <w:rPr>
                <w:rStyle w:val="Lienhypertexte"/>
                <w:rFonts w:ascii="Lao UI" w:hAnsi="Lao UI" w:cs="Lao UI"/>
                <w:noProof/>
              </w:rPr>
              <w:t>PRINCIPE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B5" w:rsidRDefault="00F31EB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8934" w:history="1">
            <w:r w:rsidRPr="00302DA2">
              <w:rPr>
                <w:rStyle w:val="Lienhypertexte"/>
                <w:rFonts w:ascii="Lao UI" w:hAnsi="Lao UI" w:cs="Lao UI"/>
                <w:noProof/>
              </w:rPr>
              <w:t>DESCRIPTION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B5" w:rsidRDefault="00F31EB5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21698935" w:history="1">
            <w:r w:rsidRPr="00302DA2">
              <w:rPr>
                <w:rStyle w:val="Lienhypertexte"/>
                <w:rFonts w:ascii="Lao UI" w:hAnsi="Lao UI" w:cs="Lao UI"/>
                <w:noProof/>
              </w:rPr>
              <w:t>PERSPECTIVES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_Toc421698935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EB5" w:rsidRPr="00F31EB5" w:rsidRDefault="00F31EB5">
          <w:pPr>
            <w:rPr>
              <w:rFonts w:ascii="Lao UI" w:hAnsi="Lao UI" w:cs="Lao UI"/>
            </w:rPr>
          </w:pPr>
          <w:r w:rsidRPr="00F31EB5">
            <w:rPr>
              <w:rFonts w:ascii="Lao UI" w:hAnsi="Lao UI" w:cs="Lao UI"/>
              <w:b/>
              <w:bCs/>
            </w:rPr>
            <w:fldChar w:fldCharType="end"/>
          </w:r>
        </w:p>
      </w:sdtContent>
    </w:sdt>
    <w:p w:rsidR="00F31EB5" w:rsidRPr="00F31EB5" w:rsidRDefault="00F31EB5" w:rsidP="00F31EB5">
      <w:pPr>
        <w:rPr>
          <w:rFonts w:ascii="Lao UI" w:hAnsi="Lao UI" w:cs="Lao UI"/>
        </w:rPr>
      </w:pPr>
    </w:p>
    <w:p w:rsidR="000256CB" w:rsidRPr="00F31EB5" w:rsidRDefault="00F31EB5" w:rsidP="00F31EB5">
      <w:pPr>
        <w:pStyle w:val="Titre1"/>
        <w:rPr>
          <w:rFonts w:ascii="Lao UI" w:hAnsi="Lao UI" w:cs="Lao UI"/>
        </w:rPr>
      </w:pPr>
      <w:bookmarkStart w:id="0" w:name="_Toc421698932"/>
      <w:r w:rsidRPr="00F31EB5">
        <w:rPr>
          <w:rFonts w:ascii="Lao UI" w:hAnsi="Lao UI" w:cs="Lao UI"/>
        </w:rPr>
        <w:t>INTRODUCTION :</w:t>
      </w:r>
      <w:bookmarkEnd w:id="0"/>
      <w:r w:rsidRPr="00F31EB5">
        <w:rPr>
          <w:rFonts w:ascii="Lao UI" w:hAnsi="Lao UI" w:cs="Lao UI"/>
        </w:rPr>
        <w:t xml:space="preserve"> </w:t>
      </w:r>
      <w:bookmarkStart w:id="1" w:name="_GoBack"/>
      <w:bookmarkEnd w:id="1"/>
    </w:p>
    <w:p w:rsidR="00F31EB5" w:rsidRPr="00F31EB5" w:rsidRDefault="004A33FF" w:rsidP="004A33FF">
      <w:pPr>
        <w:tabs>
          <w:tab w:val="left" w:pos="1545"/>
        </w:tabs>
        <w:rPr>
          <w:rFonts w:ascii="Lao UI" w:hAnsi="Lao UI" w:cs="Lao UI"/>
        </w:rPr>
      </w:pPr>
      <w:r w:rsidRPr="00F31EB5">
        <w:rPr>
          <w:rFonts w:ascii="Lao UI" w:hAnsi="Lao UI" w:cs="Lao UI"/>
        </w:rPr>
        <w:t>Ce projet consiste en la création d’un calendrier interactif qui per</w:t>
      </w:r>
      <w:r w:rsidR="0030038F" w:rsidRPr="00F31EB5">
        <w:rPr>
          <w:rFonts w:ascii="Lao UI" w:hAnsi="Lao UI" w:cs="Lao UI"/>
        </w:rPr>
        <w:t>met</w:t>
      </w:r>
      <w:r w:rsidRPr="00F31EB5">
        <w:rPr>
          <w:rFonts w:ascii="Lao UI" w:hAnsi="Lao UI" w:cs="Lao UI"/>
        </w:rPr>
        <w:t xml:space="preserve"> d’</w:t>
      </w:r>
      <w:r w:rsidR="003836A1" w:rsidRPr="00F31EB5">
        <w:rPr>
          <w:rFonts w:ascii="Lao UI" w:hAnsi="Lao UI" w:cs="Lao UI"/>
        </w:rPr>
        <w:t>associer à un ou plusieurs jours des notes (ex : liste de courses, rendez-vous, devoirs …).</w:t>
      </w:r>
    </w:p>
    <w:p w:rsidR="00F31EB5" w:rsidRPr="00F31EB5" w:rsidRDefault="00F31EB5">
      <w:pPr>
        <w:rPr>
          <w:rFonts w:ascii="Lao UI" w:hAnsi="Lao UI" w:cs="Lao UI"/>
        </w:rPr>
      </w:pPr>
      <w:r w:rsidRPr="00F31EB5">
        <w:rPr>
          <w:rFonts w:ascii="Lao UI" w:hAnsi="Lao UI" w:cs="Lao UI"/>
        </w:rPr>
        <w:br w:type="page"/>
      </w:r>
    </w:p>
    <w:p w:rsidR="003836A1" w:rsidRPr="00F31EB5" w:rsidRDefault="000256CB" w:rsidP="00F31EB5">
      <w:pPr>
        <w:pStyle w:val="Titre1"/>
        <w:rPr>
          <w:rFonts w:ascii="Lao UI" w:hAnsi="Lao UI" w:cs="Lao UI"/>
        </w:rPr>
      </w:pPr>
      <w:bookmarkStart w:id="2" w:name="_Toc421698933"/>
      <w:r w:rsidRPr="00F31EB5">
        <w:rPr>
          <w:rFonts w:ascii="Lao UI" w:hAnsi="Lao UI" w:cs="Lao UI"/>
        </w:rPr>
        <w:t>PRINCIPE :</w:t>
      </w:r>
      <w:bookmarkEnd w:id="2"/>
      <w:r w:rsidRPr="00F31EB5">
        <w:rPr>
          <w:rFonts w:ascii="Lao UI" w:hAnsi="Lao UI" w:cs="Lao UI"/>
        </w:rPr>
        <w:t xml:space="preserve"> </w:t>
      </w:r>
    </w:p>
    <w:p w:rsidR="003836A1" w:rsidRPr="00F31EB5" w:rsidRDefault="00E24C08" w:rsidP="003836A1">
      <w:pPr>
        <w:tabs>
          <w:tab w:val="left" w:pos="1545"/>
        </w:tabs>
        <w:rPr>
          <w:rFonts w:ascii="Lao UI" w:hAnsi="Lao UI" w:cs="Lao UI"/>
          <w:i/>
        </w:rPr>
      </w:pPr>
      <w:r w:rsidRPr="00F31EB5">
        <w:rPr>
          <w:rFonts w:ascii="Lao UI" w:hAnsi="Lao UI" w:cs="Lao UI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2F96749" wp14:editId="64FC4564">
                <wp:simplePos x="0" y="0"/>
                <wp:positionH relativeFrom="margin">
                  <wp:align>center</wp:align>
                </wp:positionH>
                <wp:positionV relativeFrom="paragraph">
                  <wp:posOffset>327025</wp:posOffset>
                </wp:positionV>
                <wp:extent cx="6591300" cy="6229350"/>
                <wp:effectExtent l="0" t="0" r="0" b="0"/>
                <wp:wrapTight wrapText="bothSides">
                  <wp:wrapPolygon edited="0">
                    <wp:start x="0" y="0"/>
                    <wp:lineTo x="0" y="21534"/>
                    <wp:lineTo x="10675" y="21534"/>
                    <wp:lineTo x="10675" y="14796"/>
                    <wp:lineTo x="21538" y="14334"/>
                    <wp:lineTo x="21538" y="0"/>
                    <wp:lineTo x="0" y="0"/>
                  </wp:wrapPolygon>
                </wp:wrapTight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6229350"/>
                          <a:chOff x="0" y="0"/>
                          <a:chExt cx="6772275" cy="6429375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E:\maquette\prototype_note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9000" y="2181225"/>
                            <a:ext cx="33337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Image 1" descr="E:\maquette\prototype_mois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81225"/>
                            <a:ext cx="33337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 3" descr="E:\maquette\prototype_nouvelle-not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52925"/>
                            <a:ext cx="33337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Image 4" descr="E:\maquette\prototype_accueil.png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33337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5" descr="E:\maquette\prototype_annee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9475" y="0"/>
                            <a:ext cx="33528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C2BC85F" id="Groupe 7" o:spid="_x0000_s1026" style="position:absolute;margin-left:0;margin-top:25.75pt;width:519pt;height:490.5pt;z-index:-251654144;mso-position-horizontal:center;mso-position-horizontal-relative:margin;mso-width-relative:margin;mso-height-relative:margin" coordsize="67722,64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34290;top:21812;width:33337;height:20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3hzFXBAAAA2gAAAA8AAABkcnMvZG93bnJldi54bWxEj0GLwjAUhO+C/yE8YW+aKOhKNYrILnhc&#10;XT14ezbPttq8dJusrf/eCILHYWa+YebL1pbiRrUvHGsYDhQI4tSZgjMN+9/v/hSED8gGS8ek4U4e&#10;lotuZ46JcQ1v6bYLmYgQ9glqyEOoEil9mpNFP3AVcfTOrrYYoqwzaWpsItyWcqTURFosOC7kWNE6&#10;p/S6+7cajJ98pvfDuDmevi5kldn/DX+U1h+9djUDEagN7/CrvTEaRvC8Em+AXD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3hzFXBAAAA2gAAAA8AAAAAAAAAAAAAAAAAnwIA&#10;AGRycy9kb3ducmV2LnhtbFBLBQYAAAAABAAEAPcAAACNAwAAAAA=&#10;">
                  <v:imagedata r:id="rId14" o:title="prototype_note"/>
                  <v:path arrowok="t"/>
                </v:shape>
                <v:shape id="Image 1" o:spid="_x0000_s1028" type="#_x0000_t75" style="position:absolute;top:21812;width:33337;height:20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rQf++AAAA2gAAAA8AAABkcnMvZG93bnJldi54bWxET02LwjAQvQv+hzDC3jRVUbQaRQTBXU9W&#10;L96GZmyLzaQ0sbb/fiMInobH+5z1tjWlaKh2hWUF41EEgji1uuBMwfVyGC5AOI+ssbRMCjpysN30&#10;e2uMtX3xmZrEZyKEsItRQe59FUvp0pwMupGtiAN3t7VBH2CdSV3jK4SbUk6iaC4NFhwacqxon1P6&#10;SJ5GwalIp/fFrXOHJht3eom//m83U+pn0O5WIDy1/iv+uI86zIf3K+8rN/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xrQf++AAAA2gAAAA8AAAAAAAAAAAAAAAAAnwIAAGRy&#10;cy9kb3ducmV2LnhtbFBLBQYAAAAABAAEAPcAAACKAwAAAAA=&#10;">
                  <v:imagedata r:id="rId15" o:title="prototype_mois"/>
                  <v:path arrowok="t"/>
                </v:shape>
                <v:shape id="Image 3" o:spid="_x0000_s1029" type="#_x0000_t75" style="position:absolute;top:43529;width:33337;height:20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bkjPCAAAA2gAAAA8AAABkcnMvZG93bnJldi54bWxEj0+LwjAUxO8LfofwBG9r6h9EukYRQfQk&#10;rAr2+Gjett1tXkoS2/rtN4LgcZiZ3zCrTW9q0ZLzlWUFk3ECgji3uuJCwfWy/1yC8AFZY22ZFDzI&#10;w2Y9+Fhhqm3H39SeQyEihH2KCsoQmlRKn5dk0I9tQxy9H+sMhihdIbXDLsJNLadJspAGK44LJTa0&#10;Kyn/O9+NApf9XprTpMrm7X4bknt367PFQanRsN9+gQjUh3f41T5qBTN4Xok3QK7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W5IzwgAAANoAAAAPAAAAAAAAAAAAAAAAAJ8C&#10;AABkcnMvZG93bnJldi54bWxQSwUGAAAAAAQABAD3AAAAjgMAAAAA&#10;">
                  <v:imagedata r:id="rId16" o:title="prototype_nouvelle-note"/>
                  <v:path arrowok="t"/>
                </v:shape>
                <v:shape id="Image 4" o:spid="_x0000_s1030" type="#_x0000_t75" style="position:absolute;top:95;width:33337;height:207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gn7PBAAAA2gAAAA8AAABkcnMvZG93bnJldi54bWxEj9GKwjAURN8F/yFcYd/WVBFXq1FEXZB9&#10;cLfqB1yaa1psbkoTtf79RhB8HGbmDDNftrYSN2p86VjBoJ+AIM6dLtkoOB2/PycgfEDWWDkmBQ/y&#10;sFx0O3NMtbtzRrdDMCJC2KeooAihTqX0eUEWfd/VxNE7u8ZiiLIxUjd4j3BbyWGSjKXFkuNCgTWt&#10;C8ovh6tV8PuH59Zt8Gtc/aynxmTX7V7ulfrotasZiEBteIdf7Z1WMILnlXgD5O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ygn7PBAAAA2gAAAA8AAAAAAAAAAAAAAAAAnwIA&#10;AGRycy9kb3ducmV2LnhtbFBLBQYAAAAABAAEAPcAAACNAwAAAAA=&#10;">
                  <v:imagedata r:id="rId17" o:title="prototype_accueil"/>
                  <v:path arrowok="t"/>
                </v:shape>
                <v:shape id="Image 5" o:spid="_x0000_s1031" type="#_x0000_t75" style="position:absolute;left:34194;width:33528;height:20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LhafCAAAA2gAAAA8AAABkcnMvZG93bnJldi54bWxEj0FrAjEUhO+C/yE8oRepWcVKWY0iilDQ&#10;S1Voj4/Nc3d187Js4hr99aZQ8DjMzDfMbBFMJVpqXGlZwXCQgCDOrC45V3A8bN4/QTiPrLGyTAru&#10;5GAx73ZmmGp7429q9z4XEcIuRQWF93UqpcsKMugGtiaO3sk2Bn2UTS51g7cIN5UcJclEGiw5LhRY&#10;06qg7LK/GgWOx+NJkNvd+ofD730dztxvH0q99cJyCsJT8K/wf/tLK/iAvyvxBsj5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y4WnwgAAANoAAAAPAAAAAAAAAAAAAAAAAJ8C&#10;AABkcnMvZG93bnJldi54bWxQSwUGAAAAAAQABAD3AAAAjgMAAAAA&#10;">
                  <v:imagedata r:id="rId18" o:title="prototype_annee"/>
                  <v:path arrowok="t"/>
                </v:shape>
                <w10:wrap type="tight" anchorx="margin"/>
              </v:group>
            </w:pict>
          </mc:Fallback>
        </mc:AlternateContent>
      </w:r>
      <w:r w:rsidR="003836A1" w:rsidRPr="00F31EB5">
        <w:rPr>
          <w:rFonts w:ascii="Lao UI" w:hAnsi="Lao UI" w:cs="Lao UI"/>
        </w:rPr>
        <w:t xml:space="preserve">Nous avons pensé à  plusieurs interfaces </w:t>
      </w:r>
      <w:r w:rsidR="004A33FF" w:rsidRPr="00F31EB5">
        <w:rPr>
          <w:rFonts w:ascii="Lao UI" w:hAnsi="Lao UI" w:cs="Lao UI"/>
        </w:rPr>
        <w:t xml:space="preserve">: </w:t>
      </w:r>
    </w:p>
    <w:p w:rsidR="00777E31" w:rsidRPr="00F31EB5" w:rsidRDefault="00E24C08" w:rsidP="003836A1">
      <w:pPr>
        <w:tabs>
          <w:tab w:val="left" w:pos="1545"/>
        </w:tabs>
        <w:rPr>
          <w:rFonts w:ascii="Lao UI" w:hAnsi="Lao UI" w:cs="Lao UI"/>
          <w:i/>
        </w:rPr>
      </w:pPr>
      <w:r w:rsidRPr="00F31EB5">
        <w:rPr>
          <w:rFonts w:ascii="Lao UI" w:hAnsi="Lao UI" w:cs="Lao UI"/>
          <w:i/>
        </w:rPr>
        <w:t>Dans le sens de la lecture :</w:t>
      </w:r>
    </w:p>
    <w:p w:rsidR="00E24C08" w:rsidRPr="00F31EB5" w:rsidRDefault="00E24C08" w:rsidP="00E24C08">
      <w:pPr>
        <w:tabs>
          <w:tab w:val="left" w:pos="1545"/>
        </w:tabs>
        <w:rPr>
          <w:rFonts w:ascii="Lao UI" w:hAnsi="Lao UI" w:cs="Lao UI"/>
        </w:rPr>
      </w:pPr>
      <w:r w:rsidRPr="00F31EB5">
        <w:rPr>
          <w:rFonts w:ascii="Lao UI" w:hAnsi="Lao UI" w:cs="Lao UI"/>
        </w:rPr>
        <w:t>- Fenêtre  d’accueil de l’application</w:t>
      </w:r>
    </w:p>
    <w:p w:rsidR="00E24C08" w:rsidRPr="00F31EB5" w:rsidRDefault="00E24C08" w:rsidP="00E24C08">
      <w:pPr>
        <w:tabs>
          <w:tab w:val="left" w:pos="1545"/>
        </w:tabs>
        <w:rPr>
          <w:rFonts w:ascii="Lao UI" w:hAnsi="Lao UI" w:cs="Lao UI"/>
        </w:rPr>
      </w:pPr>
      <w:r w:rsidRPr="00F31EB5">
        <w:rPr>
          <w:rFonts w:ascii="Lao UI" w:hAnsi="Lao UI" w:cs="Lao UI"/>
        </w:rPr>
        <w:t>- Visuel du calendrier de l’année</w:t>
      </w:r>
    </w:p>
    <w:p w:rsidR="00E24C08" w:rsidRPr="00F31EB5" w:rsidRDefault="00E24C08" w:rsidP="00E24C08">
      <w:pPr>
        <w:tabs>
          <w:tab w:val="left" w:pos="1545"/>
        </w:tabs>
        <w:rPr>
          <w:rFonts w:ascii="Lao UI" w:hAnsi="Lao UI" w:cs="Lao UI"/>
        </w:rPr>
      </w:pPr>
      <w:r w:rsidRPr="00F31EB5">
        <w:rPr>
          <w:rFonts w:ascii="Lao UI" w:hAnsi="Lao UI" w:cs="Lao UI"/>
        </w:rPr>
        <w:t>- Visuel du mois sélectionné</w:t>
      </w:r>
    </w:p>
    <w:p w:rsidR="00E24C08" w:rsidRPr="00F31EB5" w:rsidRDefault="00E24C08" w:rsidP="00E24C08">
      <w:pPr>
        <w:tabs>
          <w:tab w:val="left" w:pos="1545"/>
        </w:tabs>
        <w:rPr>
          <w:rFonts w:ascii="Lao UI" w:hAnsi="Lao UI" w:cs="Lao UI"/>
        </w:rPr>
      </w:pPr>
      <w:r w:rsidRPr="00F31EB5">
        <w:rPr>
          <w:rFonts w:ascii="Lao UI" w:hAnsi="Lao UI" w:cs="Lao UI"/>
        </w:rPr>
        <w:t xml:space="preserve">- </w:t>
      </w:r>
      <w:r w:rsidR="00CF2172" w:rsidRPr="00F31EB5">
        <w:rPr>
          <w:rFonts w:ascii="Lao UI" w:hAnsi="Lao UI" w:cs="Lao UI"/>
        </w:rPr>
        <w:t>Notes du jour sélectionné</w:t>
      </w:r>
    </w:p>
    <w:p w:rsidR="00CF2172" w:rsidRPr="00F31EB5" w:rsidRDefault="00CF2172" w:rsidP="00E24C08">
      <w:pPr>
        <w:tabs>
          <w:tab w:val="left" w:pos="1545"/>
        </w:tabs>
        <w:rPr>
          <w:rFonts w:ascii="Lao UI" w:hAnsi="Lao UI" w:cs="Lao UI"/>
        </w:rPr>
      </w:pPr>
      <w:r w:rsidRPr="00F31EB5">
        <w:rPr>
          <w:rFonts w:ascii="Lao UI" w:hAnsi="Lao UI" w:cs="Lao UI"/>
        </w:rPr>
        <w:t>- Fenêtre Pop-up pour ajouter une note</w:t>
      </w:r>
    </w:p>
    <w:p w:rsidR="00443F6F" w:rsidRPr="00F31EB5" w:rsidRDefault="00443F6F" w:rsidP="0030038F">
      <w:pPr>
        <w:rPr>
          <w:rFonts w:ascii="Lao UI" w:hAnsi="Lao UI" w:cs="Lao UI"/>
          <w:b/>
          <w:u w:val="single"/>
        </w:rPr>
      </w:pPr>
    </w:p>
    <w:p w:rsidR="00443F6F" w:rsidRPr="00F31EB5" w:rsidRDefault="00443F6F">
      <w:pPr>
        <w:rPr>
          <w:rFonts w:ascii="Lao UI" w:hAnsi="Lao UI" w:cs="Lao UI"/>
          <w:b/>
          <w:u w:val="single"/>
        </w:rPr>
      </w:pPr>
      <w:r w:rsidRPr="00F31EB5">
        <w:rPr>
          <w:rFonts w:ascii="Lao UI" w:hAnsi="Lao UI" w:cs="Lao UI"/>
          <w:b/>
          <w:u w:val="single"/>
        </w:rPr>
        <w:br w:type="page"/>
      </w:r>
    </w:p>
    <w:p w:rsidR="0030038F" w:rsidRPr="00F31EB5" w:rsidRDefault="00F31EB5" w:rsidP="00F31EB5">
      <w:pPr>
        <w:pStyle w:val="Titre1"/>
        <w:rPr>
          <w:rFonts w:ascii="Lao UI" w:hAnsi="Lao UI" w:cs="Lao UI"/>
        </w:rPr>
      </w:pPr>
      <w:bookmarkStart w:id="3" w:name="_Toc421698934"/>
      <w:r w:rsidRPr="00F31EB5">
        <w:rPr>
          <w:rFonts w:ascii="Lao UI" w:hAnsi="Lao UI" w:cs="Lao UI"/>
          <w:caps w:val="0"/>
        </w:rPr>
        <w:lastRenderedPageBreak/>
        <w:t>DESCRIPTION :</w:t>
      </w:r>
      <w:bookmarkEnd w:id="3"/>
    </w:p>
    <w:p w:rsidR="00FD6F63" w:rsidRPr="00F31EB5" w:rsidRDefault="003836A1" w:rsidP="0030038F">
      <w:pPr>
        <w:rPr>
          <w:rFonts w:ascii="Lao UI" w:hAnsi="Lao UI" w:cs="Lao UI"/>
        </w:rPr>
      </w:pPr>
      <w:r w:rsidRPr="00F31EB5">
        <w:rPr>
          <w:rFonts w:ascii="Lao UI" w:hAnsi="Lao UI" w:cs="Lao UI"/>
        </w:rPr>
        <w:t>L’application permet de naviguer entre différentes pages (</w:t>
      </w:r>
      <w:r w:rsidR="000917CF" w:rsidRPr="00F31EB5">
        <w:rPr>
          <w:rFonts w:ascii="Lao UI" w:hAnsi="Lao UI" w:cs="Lao UI"/>
        </w:rPr>
        <w:t xml:space="preserve">page d’accueil, </w:t>
      </w:r>
      <w:r w:rsidRPr="00F31EB5">
        <w:rPr>
          <w:rFonts w:ascii="Lao UI" w:hAnsi="Lao UI" w:cs="Lao UI"/>
        </w:rPr>
        <w:t>note</w:t>
      </w:r>
      <w:r w:rsidR="000917CF" w:rsidRPr="00F31EB5">
        <w:rPr>
          <w:rFonts w:ascii="Lao UI" w:hAnsi="Lao UI" w:cs="Lao UI"/>
        </w:rPr>
        <w:t>s</w:t>
      </w:r>
      <w:r w:rsidRPr="00F31EB5">
        <w:rPr>
          <w:rFonts w:ascii="Lao UI" w:hAnsi="Lao UI" w:cs="Lao UI"/>
        </w:rPr>
        <w:t xml:space="preserve"> du jour,</w:t>
      </w:r>
      <w:r w:rsidR="00DD7594" w:rsidRPr="00F31EB5">
        <w:rPr>
          <w:rFonts w:ascii="Lao UI" w:hAnsi="Lao UI" w:cs="Lao UI"/>
        </w:rPr>
        <w:t xml:space="preserve"> </w:t>
      </w:r>
      <w:r w:rsidRPr="00F31EB5">
        <w:rPr>
          <w:rFonts w:ascii="Lao UI" w:hAnsi="Lao UI" w:cs="Lao UI"/>
        </w:rPr>
        <w:t>mo</w:t>
      </w:r>
      <w:r w:rsidR="000917CF" w:rsidRPr="00F31EB5">
        <w:rPr>
          <w:rFonts w:ascii="Lao UI" w:hAnsi="Lao UI" w:cs="Lao UI"/>
        </w:rPr>
        <w:t>is, année</w:t>
      </w:r>
      <w:r w:rsidR="00DD7594" w:rsidRPr="00F31EB5">
        <w:rPr>
          <w:rFonts w:ascii="Lao UI" w:hAnsi="Lao UI" w:cs="Lao UI"/>
        </w:rPr>
        <w:t xml:space="preserve">), d’ajouter, de modifier ou de supprimer une ou plusieurs notes générales (c’est-à-dire non associées à un jour) ou à un jour donné. </w:t>
      </w:r>
    </w:p>
    <w:p w:rsidR="00FD6F63" w:rsidRPr="00F31EB5" w:rsidRDefault="00FD6F63" w:rsidP="0030038F">
      <w:pPr>
        <w:rPr>
          <w:rFonts w:ascii="Lao UI" w:hAnsi="Lao UI" w:cs="Lao UI"/>
        </w:rPr>
      </w:pPr>
      <w:r w:rsidRPr="00F31EB5">
        <w:rPr>
          <w:rFonts w:ascii="Lao UI" w:hAnsi="Lao UI" w:cs="Lao UI"/>
        </w:rPr>
        <w:t xml:space="preserve">L’ajout se fait via le bouton « + » comme montré sur les visuels. </w:t>
      </w:r>
    </w:p>
    <w:p w:rsidR="00FD6F63" w:rsidRPr="00F31EB5" w:rsidRDefault="00FD6F63" w:rsidP="0030038F">
      <w:pPr>
        <w:rPr>
          <w:rFonts w:ascii="Lao UI" w:hAnsi="Lao UI" w:cs="Lao UI"/>
        </w:rPr>
      </w:pPr>
      <w:r w:rsidRPr="00F31EB5">
        <w:rPr>
          <w:rFonts w:ascii="Lao UI" w:hAnsi="Lao UI" w:cs="Lao UI"/>
        </w:rPr>
        <w:t xml:space="preserve">La modification se fait via le bouton « crayon » présent sur toutes les notes. </w:t>
      </w:r>
    </w:p>
    <w:p w:rsidR="00FD6F63" w:rsidRPr="00F31EB5" w:rsidRDefault="00DD7594" w:rsidP="0030038F">
      <w:pPr>
        <w:rPr>
          <w:rFonts w:ascii="Lao UI" w:hAnsi="Lao UI" w:cs="Lao UI"/>
        </w:rPr>
      </w:pPr>
      <w:r w:rsidRPr="00F31EB5">
        <w:rPr>
          <w:rFonts w:ascii="Lao UI" w:hAnsi="Lao UI" w:cs="Lao UI"/>
        </w:rPr>
        <w:t xml:space="preserve">La suppression des notes se </w:t>
      </w:r>
      <w:r w:rsidR="0030038F" w:rsidRPr="00F31EB5">
        <w:rPr>
          <w:rFonts w:ascii="Lao UI" w:hAnsi="Lao UI" w:cs="Lao UI"/>
        </w:rPr>
        <w:t>fait</w:t>
      </w:r>
      <w:r w:rsidRPr="00F31EB5">
        <w:rPr>
          <w:rFonts w:ascii="Lao UI" w:hAnsi="Lao UI" w:cs="Lao UI"/>
        </w:rPr>
        <w:t xml:space="preserve"> par l’intermédiaire d’un bouton </w:t>
      </w:r>
      <w:r w:rsidR="00FD6F63" w:rsidRPr="00F31EB5">
        <w:rPr>
          <w:rFonts w:ascii="Lao UI" w:hAnsi="Lao UI" w:cs="Lao UI"/>
        </w:rPr>
        <w:t xml:space="preserve">« x » </w:t>
      </w:r>
      <w:r w:rsidRPr="00F31EB5">
        <w:rPr>
          <w:rFonts w:ascii="Lao UI" w:hAnsi="Lao UI" w:cs="Lao UI"/>
        </w:rPr>
        <w:t xml:space="preserve">ou lorsque la date est dépassée. </w:t>
      </w:r>
    </w:p>
    <w:p w:rsidR="00FD6F63" w:rsidRPr="00F31EB5" w:rsidRDefault="00DD7594" w:rsidP="0030038F">
      <w:pPr>
        <w:rPr>
          <w:rFonts w:ascii="Lao UI" w:hAnsi="Lao UI" w:cs="Lao UI"/>
        </w:rPr>
      </w:pPr>
      <w:r w:rsidRPr="00F31EB5">
        <w:rPr>
          <w:rFonts w:ascii="Lao UI" w:hAnsi="Lao UI" w:cs="Lao UI"/>
        </w:rPr>
        <w:t xml:space="preserve">Sur l’interface « mois », un visuel </w:t>
      </w:r>
      <w:r w:rsidR="0030038F" w:rsidRPr="00F31EB5">
        <w:rPr>
          <w:rFonts w:ascii="Lao UI" w:hAnsi="Lao UI" w:cs="Lao UI"/>
        </w:rPr>
        <w:t>est</w:t>
      </w:r>
      <w:r w:rsidRPr="00F31EB5">
        <w:rPr>
          <w:rFonts w:ascii="Lao UI" w:hAnsi="Lao UI" w:cs="Lao UI"/>
        </w:rPr>
        <w:t xml:space="preserve"> présent pour indiquer si</w:t>
      </w:r>
      <w:r w:rsidR="000917CF" w:rsidRPr="00F31EB5">
        <w:rPr>
          <w:rFonts w:ascii="Lao UI" w:hAnsi="Lao UI" w:cs="Lao UI"/>
        </w:rPr>
        <w:t xml:space="preserve"> une note a été ajoutée sur un jour ou pas.</w:t>
      </w:r>
      <w:r w:rsidR="0030038F" w:rsidRPr="00F31EB5">
        <w:rPr>
          <w:rFonts w:ascii="Lao UI" w:hAnsi="Lao UI" w:cs="Lao UI"/>
        </w:rPr>
        <w:t xml:space="preserve"> </w:t>
      </w:r>
    </w:p>
    <w:p w:rsidR="001513E4" w:rsidRPr="00F31EB5" w:rsidRDefault="001513E4" w:rsidP="0030038F">
      <w:pPr>
        <w:rPr>
          <w:rFonts w:ascii="Lao UI" w:hAnsi="Lao UI" w:cs="Lao UI"/>
        </w:rPr>
      </w:pPr>
      <w:r w:rsidRPr="00F31EB5">
        <w:rPr>
          <w:rFonts w:ascii="Lao UI" w:hAnsi="Lao UI" w:cs="Lao UI"/>
        </w:rPr>
        <w:t xml:space="preserve">Une note contient  un titre et une description facultative. </w:t>
      </w:r>
    </w:p>
    <w:p w:rsidR="000917CF" w:rsidRPr="00F31EB5" w:rsidRDefault="00F31EB5" w:rsidP="00F31EB5">
      <w:pPr>
        <w:pStyle w:val="Titre1"/>
        <w:rPr>
          <w:rFonts w:ascii="Lao UI" w:hAnsi="Lao UI" w:cs="Lao UI"/>
        </w:rPr>
      </w:pPr>
      <w:bookmarkStart w:id="4" w:name="_Toc421698935"/>
      <w:r w:rsidRPr="00F31EB5">
        <w:rPr>
          <w:rFonts w:ascii="Lao UI" w:hAnsi="Lao UI" w:cs="Lao UI"/>
          <w:caps w:val="0"/>
        </w:rPr>
        <w:t>PERSPECTIVES :</w:t>
      </w:r>
      <w:bookmarkEnd w:id="4"/>
      <w:r w:rsidRPr="00F31EB5">
        <w:rPr>
          <w:rFonts w:ascii="Lao UI" w:hAnsi="Lao UI" w:cs="Lao UI"/>
          <w:caps w:val="0"/>
          <w:noProof/>
          <w:lang w:eastAsia="fr-FR"/>
        </w:rPr>
        <w:t xml:space="preserve"> </w:t>
      </w:r>
    </w:p>
    <w:p w:rsidR="004A33FF" w:rsidRPr="00F31EB5" w:rsidRDefault="000917CF" w:rsidP="003836A1">
      <w:pPr>
        <w:tabs>
          <w:tab w:val="left" w:pos="1545"/>
        </w:tabs>
        <w:rPr>
          <w:rFonts w:ascii="Lao UI" w:hAnsi="Lao UI" w:cs="Lao UI"/>
        </w:rPr>
      </w:pPr>
      <w:r w:rsidRPr="00F31EB5">
        <w:rPr>
          <w:rFonts w:ascii="Lao UI" w:hAnsi="Lao UI" w:cs="Lao UI"/>
        </w:rPr>
        <w:t xml:space="preserve">L’application pourra contenir </w:t>
      </w:r>
      <w:r w:rsidR="004A33FF" w:rsidRPr="00F31EB5">
        <w:rPr>
          <w:rFonts w:ascii="Lao UI" w:hAnsi="Lao UI" w:cs="Lao UI"/>
        </w:rPr>
        <w:t xml:space="preserve"> une page « options » qui </w:t>
      </w:r>
      <w:r w:rsidR="0030038F" w:rsidRPr="00F31EB5">
        <w:rPr>
          <w:rFonts w:ascii="Lao UI" w:hAnsi="Lao UI" w:cs="Lao UI"/>
        </w:rPr>
        <w:t>permettraient</w:t>
      </w:r>
      <w:r w:rsidR="004A33FF" w:rsidRPr="00F31EB5">
        <w:rPr>
          <w:rFonts w:ascii="Lao UI" w:hAnsi="Lao UI" w:cs="Lao UI"/>
        </w:rPr>
        <w:t xml:space="preserve"> de changer l’apparence de l’interface (couleurs, thème, calendrier etc.) </w:t>
      </w:r>
    </w:p>
    <w:p w:rsidR="00FD6F63" w:rsidRPr="00F31EB5" w:rsidRDefault="00FD6F63" w:rsidP="003836A1">
      <w:pPr>
        <w:tabs>
          <w:tab w:val="left" w:pos="1545"/>
        </w:tabs>
        <w:rPr>
          <w:rFonts w:ascii="Lao UI" w:hAnsi="Lao UI" w:cs="Lao UI"/>
        </w:rPr>
      </w:pPr>
      <w:r w:rsidRPr="00F31EB5">
        <w:rPr>
          <w:rFonts w:ascii="Lao UI" w:hAnsi="Lao UI" w:cs="Lao UI"/>
        </w:rPr>
        <w:t>On pourrait aussi choisir des couleurs différentes suivant les notes et y associer des icônes (ex : gâteaux d’anniversaire, …)</w:t>
      </w:r>
    </w:p>
    <w:p w:rsidR="001513E4" w:rsidRPr="00F31EB5" w:rsidRDefault="001513E4" w:rsidP="003836A1">
      <w:pPr>
        <w:tabs>
          <w:tab w:val="left" w:pos="1545"/>
        </w:tabs>
        <w:rPr>
          <w:rFonts w:ascii="Lao UI" w:hAnsi="Lao UI" w:cs="Lao UI"/>
        </w:rPr>
      </w:pPr>
      <w:r w:rsidRPr="00F31EB5">
        <w:rPr>
          <w:rFonts w:ascii="Lao UI" w:hAnsi="Lao UI" w:cs="Lao UI"/>
        </w:rPr>
        <w:t xml:space="preserve">Des listes de cases à cocher pourraient être intégrées aux notes. </w:t>
      </w:r>
    </w:p>
    <w:sectPr w:rsidR="001513E4" w:rsidRPr="00F31EB5" w:rsidSect="00FD6F63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257" w:rsidRDefault="00343257" w:rsidP="005727E9">
      <w:pPr>
        <w:spacing w:after="0" w:line="240" w:lineRule="auto"/>
      </w:pPr>
      <w:r>
        <w:separator/>
      </w:r>
    </w:p>
  </w:endnote>
  <w:endnote w:type="continuationSeparator" w:id="0">
    <w:p w:rsidR="00343257" w:rsidRDefault="00343257" w:rsidP="0057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7E9" w:rsidRDefault="005727E9" w:rsidP="005727E9">
    <w:pPr>
      <w:jc w:val="center"/>
    </w:pPr>
    <w:r>
      <w:t xml:space="preserve">Projet tuteuré par Mr. Jean, </w:t>
    </w:r>
    <w:proofErr w:type="spellStart"/>
    <w:r>
      <w:t>Mr.Occello</w:t>
    </w:r>
    <w:proofErr w:type="spellEnd"/>
    <w:r>
      <w:t xml:space="preserve"> et Mr. Sabatier.</w:t>
    </w:r>
    <w:r>
      <w:br/>
      <w:t xml:space="preserve">Réalisé par </w:t>
    </w:r>
    <w:proofErr w:type="spellStart"/>
    <w:r>
      <w:t>Adem</w:t>
    </w:r>
    <w:proofErr w:type="spellEnd"/>
    <w:r>
      <w:t xml:space="preserve"> </w:t>
    </w:r>
    <w:proofErr w:type="spellStart"/>
    <w:r>
      <w:t>Gurbuz</w:t>
    </w:r>
    <w:proofErr w:type="spellEnd"/>
    <w:r>
      <w:t xml:space="preserve">, Anthony </w:t>
    </w:r>
    <w:proofErr w:type="spellStart"/>
    <w:r>
      <w:t>Lafont</w:t>
    </w:r>
    <w:proofErr w:type="spellEnd"/>
    <w:r>
      <w:t xml:space="preserve">, Abdel-Malik </w:t>
    </w:r>
    <w:proofErr w:type="spellStart"/>
    <w:r>
      <w:t>Bouhassoun</w:t>
    </w:r>
    <w:proofErr w:type="spellEnd"/>
    <w:r>
      <w:t xml:space="preserve"> et Léa </w:t>
    </w:r>
    <w:proofErr w:type="spellStart"/>
    <w:r>
      <w:t>Garayt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3989371"/>
      <w:docPartObj>
        <w:docPartGallery w:val="Page Numbers (Bottom of Page)"/>
        <w:docPartUnique/>
      </w:docPartObj>
    </w:sdtPr>
    <w:sdtEndPr/>
    <w:sdtContent>
      <w:p w:rsidR="00BF24C8" w:rsidRDefault="00BF24C8" w:rsidP="00BF24C8">
        <w:pPr>
          <w:jc w:val="center"/>
        </w:pPr>
        <w:r>
          <w:t xml:space="preserve">Projet tuteuré par Mr. Jean, </w:t>
        </w:r>
        <w:proofErr w:type="spellStart"/>
        <w:r>
          <w:t>Mr.Occello</w:t>
        </w:r>
        <w:proofErr w:type="spellEnd"/>
        <w:r>
          <w:t xml:space="preserve"> et Mr. Sabatier.</w:t>
        </w:r>
        <w:r>
          <w:br/>
          <w:t xml:space="preserve">Réalisé par </w:t>
        </w:r>
        <w:proofErr w:type="spellStart"/>
        <w:r>
          <w:t>Adem</w:t>
        </w:r>
        <w:proofErr w:type="spellEnd"/>
        <w:r>
          <w:t xml:space="preserve"> </w:t>
        </w:r>
        <w:proofErr w:type="spellStart"/>
        <w:r>
          <w:t>Gurbuz</w:t>
        </w:r>
        <w:proofErr w:type="spellEnd"/>
        <w:r>
          <w:t xml:space="preserve">, Anthony </w:t>
        </w:r>
        <w:proofErr w:type="spellStart"/>
        <w:r>
          <w:t>Lafont</w:t>
        </w:r>
        <w:proofErr w:type="spellEnd"/>
        <w:r>
          <w:t xml:space="preserve">, Abdel-Malik </w:t>
        </w:r>
        <w:proofErr w:type="spellStart"/>
        <w:r>
          <w:t>Bouhassoun</w:t>
        </w:r>
        <w:proofErr w:type="spellEnd"/>
        <w:r>
          <w:t xml:space="preserve"> et Léa </w:t>
        </w:r>
        <w:proofErr w:type="spellStart"/>
        <w:r>
          <w:t>Garayt</w:t>
        </w:r>
        <w:proofErr w:type="spellEnd"/>
      </w:p>
      <w:p w:rsidR="00FD6F63" w:rsidRDefault="00BF24C8" w:rsidP="00BF24C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EB5">
          <w:rPr>
            <w:noProof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3FF" w:rsidRDefault="004A33FF" w:rsidP="004A33FF">
    <w:pPr>
      <w:jc w:val="center"/>
    </w:pPr>
    <w:r>
      <w:t xml:space="preserve">Projet tuteuré par Mr. Jean, </w:t>
    </w:r>
    <w:proofErr w:type="spellStart"/>
    <w:r>
      <w:t>Mr.Occello</w:t>
    </w:r>
    <w:proofErr w:type="spellEnd"/>
    <w:r>
      <w:t xml:space="preserve"> et Mr. Sabatier.</w:t>
    </w:r>
    <w:r>
      <w:br/>
      <w:t xml:space="preserve">Réalisé par </w:t>
    </w:r>
    <w:proofErr w:type="spellStart"/>
    <w:r>
      <w:t>Adem</w:t>
    </w:r>
    <w:proofErr w:type="spellEnd"/>
    <w:r>
      <w:t xml:space="preserve"> </w:t>
    </w:r>
    <w:proofErr w:type="spellStart"/>
    <w:r>
      <w:t>Gurbuz</w:t>
    </w:r>
    <w:proofErr w:type="spellEnd"/>
    <w:r>
      <w:t xml:space="preserve">, Anthony </w:t>
    </w:r>
    <w:proofErr w:type="spellStart"/>
    <w:r>
      <w:t>Lafont</w:t>
    </w:r>
    <w:proofErr w:type="spellEnd"/>
    <w:r>
      <w:t xml:space="preserve">, Abdel-Malik </w:t>
    </w:r>
    <w:proofErr w:type="spellStart"/>
    <w:r>
      <w:t>Bouhassoun</w:t>
    </w:r>
    <w:proofErr w:type="spellEnd"/>
    <w:r>
      <w:t xml:space="preserve"> et Léa </w:t>
    </w:r>
    <w:proofErr w:type="spellStart"/>
    <w:r>
      <w:t>Garayt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257" w:rsidRDefault="00343257" w:rsidP="005727E9">
      <w:pPr>
        <w:spacing w:after="0" w:line="240" w:lineRule="auto"/>
      </w:pPr>
      <w:r>
        <w:separator/>
      </w:r>
    </w:p>
  </w:footnote>
  <w:footnote w:type="continuationSeparator" w:id="0">
    <w:p w:rsidR="00343257" w:rsidRDefault="00343257" w:rsidP="00572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63" w:rsidRDefault="000256CB">
    <w:pPr>
      <w:pStyle w:val="En-tte"/>
    </w:pPr>
    <w:r>
      <w:t xml:space="preserve">Groupe 19 - </w:t>
    </w:r>
    <w:r w:rsidR="00FD6F63">
      <w:t xml:space="preserve">Projet </w:t>
    </w:r>
    <w:proofErr w:type="spellStart"/>
    <w:r w:rsidR="00FD6F63">
      <w:t>Not’it</w:t>
    </w:r>
    <w:proofErr w:type="spellEnd"/>
    <w:r w:rsidR="00FD6F63">
      <w:tab/>
    </w:r>
    <w:r w:rsidR="00FD6F63">
      <w:tab/>
    </w:r>
    <w:r>
      <w:t>10/06</w:t>
    </w:r>
    <w:r w:rsidR="00FD6F63">
      <w:t>/2015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3FF" w:rsidRDefault="004A33FF">
    <w:pPr>
      <w:pStyle w:val="En-tte"/>
    </w:pPr>
    <w:r>
      <w:t xml:space="preserve">Projet </w:t>
    </w:r>
    <w:proofErr w:type="spellStart"/>
    <w:r>
      <w:t>Not’it</w:t>
    </w:r>
    <w:proofErr w:type="spellEnd"/>
    <w:r>
      <w:tab/>
    </w:r>
    <w:r>
      <w:tab/>
      <w:t>24/02/2015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15E"/>
    <w:multiLevelType w:val="hybridMultilevel"/>
    <w:tmpl w:val="49BAEB8A"/>
    <w:lvl w:ilvl="0" w:tplc="A9C462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57FBF"/>
    <w:multiLevelType w:val="hybridMultilevel"/>
    <w:tmpl w:val="4538F824"/>
    <w:lvl w:ilvl="0" w:tplc="27762C2E"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E9"/>
    <w:rsid w:val="000256CB"/>
    <w:rsid w:val="000917CF"/>
    <w:rsid w:val="001513E4"/>
    <w:rsid w:val="00195423"/>
    <w:rsid w:val="0030038F"/>
    <w:rsid w:val="00343257"/>
    <w:rsid w:val="003836A1"/>
    <w:rsid w:val="00443F6F"/>
    <w:rsid w:val="004A33FF"/>
    <w:rsid w:val="005727E9"/>
    <w:rsid w:val="00777E31"/>
    <w:rsid w:val="008F5894"/>
    <w:rsid w:val="00A646D4"/>
    <w:rsid w:val="00AA1CCA"/>
    <w:rsid w:val="00BF24C8"/>
    <w:rsid w:val="00CF2172"/>
    <w:rsid w:val="00DD7594"/>
    <w:rsid w:val="00E24C08"/>
    <w:rsid w:val="00F31EB5"/>
    <w:rsid w:val="00FD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6CB"/>
  </w:style>
  <w:style w:type="paragraph" w:styleId="Titre1">
    <w:name w:val="heading 1"/>
    <w:basedOn w:val="Normal"/>
    <w:next w:val="Normal"/>
    <w:link w:val="Titre1Car"/>
    <w:uiPriority w:val="9"/>
    <w:qFormat/>
    <w:rsid w:val="000256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56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56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56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56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56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56CB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56CB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56CB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7E9"/>
  </w:style>
  <w:style w:type="paragraph" w:styleId="Pieddepage">
    <w:name w:val="footer"/>
    <w:basedOn w:val="Normal"/>
    <w:link w:val="PieddepageCar"/>
    <w:uiPriority w:val="99"/>
    <w:unhideWhenUsed/>
    <w:rsid w:val="00572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7E9"/>
  </w:style>
  <w:style w:type="paragraph" w:styleId="Paragraphedeliste">
    <w:name w:val="List Paragraph"/>
    <w:basedOn w:val="Normal"/>
    <w:uiPriority w:val="34"/>
    <w:qFormat/>
    <w:rsid w:val="004A33F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89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256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0256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1Car">
    <w:name w:val="Titre 1 Car"/>
    <w:basedOn w:val="Policepardfaut"/>
    <w:link w:val="Titre1"/>
    <w:uiPriority w:val="9"/>
    <w:rsid w:val="000256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0256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256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256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256CB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0256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0256CB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0256CB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0256CB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56CB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56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256CB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0256CB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0256CB"/>
    <w:rPr>
      <w:i/>
      <w:iCs/>
      <w:color w:val="auto"/>
    </w:rPr>
  </w:style>
  <w:style w:type="paragraph" w:styleId="Sansinterligne">
    <w:name w:val="No Spacing"/>
    <w:uiPriority w:val="1"/>
    <w:qFormat/>
    <w:rsid w:val="000256C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256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256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56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56CB"/>
    <w:rPr>
      <w:rFonts w:asciiTheme="majorHAnsi" w:eastAsiaTheme="majorEastAsia" w:hAnsiTheme="majorHAnsi" w:cstheme="majorBidi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0256CB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0256CB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0256CB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256CB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0256CB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56C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31EB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31E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6CB"/>
  </w:style>
  <w:style w:type="paragraph" w:styleId="Titre1">
    <w:name w:val="heading 1"/>
    <w:basedOn w:val="Normal"/>
    <w:next w:val="Normal"/>
    <w:link w:val="Titre1Car"/>
    <w:uiPriority w:val="9"/>
    <w:qFormat/>
    <w:rsid w:val="000256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56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56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56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56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56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56CB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56CB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56CB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2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27E9"/>
  </w:style>
  <w:style w:type="paragraph" w:styleId="Pieddepage">
    <w:name w:val="footer"/>
    <w:basedOn w:val="Normal"/>
    <w:link w:val="PieddepageCar"/>
    <w:uiPriority w:val="99"/>
    <w:unhideWhenUsed/>
    <w:rsid w:val="005727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27E9"/>
  </w:style>
  <w:style w:type="paragraph" w:styleId="Paragraphedeliste">
    <w:name w:val="List Paragraph"/>
    <w:basedOn w:val="Normal"/>
    <w:uiPriority w:val="34"/>
    <w:qFormat/>
    <w:rsid w:val="004A33F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894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256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0256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re1Car">
    <w:name w:val="Titre 1 Car"/>
    <w:basedOn w:val="Policepardfaut"/>
    <w:link w:val="Titre1"/>
    <w:uiPriority w:val="9"/>
    <w:rsid w:val="000256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0256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0256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256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0256CB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0256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0256CB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0256CB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0256CB"/>
    <w:rPr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56CB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56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256CB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0256CB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0256CB"/>
    <w:rPr>
      <w:i/>
      <w:iCs/>
      <w:color w:val="auto"/>
    </w:rPr>
  </w:style>
  <w:style w:type="paragraph" w:styleId="Sansinterligne">
    <w:name w:val="No Spacing"/>
    <w:uiPriority w:val="1"/>
    <w:qFormat/>
    <w:rsid w:val="000256C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256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256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56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56CB"/>
    <w:rPr>
      <w:rFonts w:asciiTheme="majorHAnsi" w:eastAsiaTheme="majorEastAsia" w:hAnsiTheme="majorHAnsi" w:cstheme="majorBidi"/>
      <w:sz w:val="26"/>
      <w:szCs w:val="26"/>
    </w:rPr>
  </w:style>
  <w:style w:type="character" w:styleId="Emphaseple">
    <w:name w:val="Subtle Emphasis"/>
    <w:basedOn w:val="Policepardfaut"/>
    <w:uiPriority w:val="19"/>
    <w:qFormat/>
    <w:rsid w:val="000256CB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0256CB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0256CB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256CB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0256CB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56C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31EB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31E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2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7C145-C2A1-4AED-B15C-A914CE800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25E37F9A.dotm</Template>
  <TotalTime>118</TotalTime>
  <Pages>4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cp:lastPrinted>2015-02-25T12:57:00Z</cp:lastPrinted>
  <dcterms:created xsi:type="dcterms:W3CDTF">2015-02-24T09:59:00Z</dcterms:created>
  <dcterms:modified xsi:type="dcterms:W3CDTF">2015-06-10T09:26:00Z</dcterms:modified>
</cp:coreProperties>
</file>